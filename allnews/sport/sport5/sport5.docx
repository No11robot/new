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总决赛6月1日开始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骑士昨天依靠詹姆斯的强势表现，在客场征服凯尔特人，以4-3淘汰对手，获得东部冠军，率先取得一个总决赛名额。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而今天勇士后来居上，再次依靠第三节的无敌表现，以101-92逆转击败火箭，同样是以4-3的大比分淘汰对手，杀入总决赛，而这也是勇士和骑士连续四年在总决赛中相遇。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2014-15赛季詹姆斯重回骑士，和乐福、欧文在克里夫兰组成三巨头，帮助骑士重返季后赛的同时一路杀到总决赛，不过由于乐福和欧文因伤病相继缺席，骑士队在总决赛被金州勇士4:2击败。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2015-16赛季勇骑第二次会师决赛，勇士一度取得3-1的领先，但是骑士连赢三场，以4-3逆转勇士，获得队史第一座NBA总决赛冠军。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2016-17赛季凯文-杜兰特加盟勇士，去年的西部冠军如虎添翼，一路过关斩将杀入总决赛，而这次面对骑士，勇士实力碾压早早取得3-0的大比分领先，在勇士输掉第四场后，勇士第五场最终以129-120击败骑士，从而以4-1击败对手，获得三年来的第二个冠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总决赛首场比赛将会在北京时间6月1日早上9点打响，由于勇士常规赛战绩要高于骑士，因此将先打两个主场比赛，系列赛赛制依然是2-2-1-1-1。除了G3和G4之间只有一天的休息时间，其他两场比赛之间球员们都将获得两天的休息时间，这将保证他们有足够的时间来恢复体力，为球迷献上一轮精彩的冠军争夺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本赛季勇士两次面对骑士全部获得比赛胜利，2017年12月26日勇士在主场99-92击败骑士，当时詹姆斯得到20分6篮板6助攻，乐福砍下31分18篮板，不过勇士全队九人得分，其中杜兰特25分7篮板，汤普森24分7分帮助勇士以七分优势拿下这场圣诞大战，库里并没有出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2018年1月16日勇士客场挑战骑士，勇士阵容齐整，在杜兰特32分5篮板8助攻，以及库里23分8助攻率领下，勇士再次以118-108击败骑士，完成赛季双杀，詹姆斯得到32分8篮板6助攻，小托马斯19分，乐福17分7篮板。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不过骑士在2月9日完成多笔交易，阵中的弗莱、小托马斯、韦德、罗斯、克劳德、香波特纷纷离队，队中增加了乔治-希尔、小南斯、胡德、克拉克森等多张生面孔。因此勇士总决赛中面对的骑士，将会是完全不一样的阵容，当然勒布朗-詹姆斯依然这支球队的老面孔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附总决赛详细赛程（客队在前，以下时间均为北京时间）：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第一场 6月1日早上9点 骑士VS勇士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第二场 6月4日早上8点 骑士VS勇士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第三场 6月7日早上9点 勇士VS骑士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第四场 6月9日早上9点 勇士VS骑士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第五场* 6月12日早上9点骑士VS勇士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第六场* 6月15日早上9点 勇士VS骑士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第七场* 6月18日早上8点 骑士VS勇士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（带*的场次为如有必要）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B59E4"/>
    <w:rsid w:val="081B59E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753;&#19996;&#2790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2018-06-08T09:59:00Z</dcterms:created>
  <dc:creator>零</dc:creator>
  <cp:lastModifiedBy>零</cp:lastModifiedBy>
  <dcterms:modified xsi:type="dcterms:W3CDTF">2018-06-08T10:00:23Z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